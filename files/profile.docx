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11620021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4DC9C580" w14:textId="06DB4D6D" w:rsidR="001B2ABD" w:rsidRPr="003969F0" w:rsidRDefault="004F20D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E608BF" wp14:editId="31070AF3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1295400</wp:posOffset>
                  </wp:positionV>
                  <wp:extent cx="792480" cy="792480"/>
                  <wp:effectExtent l="114300" t="76200" r="369570" b="10287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32CD" w:rsidRPr="001B360B">
              <w:rPr>
                <w:noProof/>
              </w:rPr>
              <w:drawing>
                <wp:inline distT="0" distB="0" distL="0" distR="0" wp14:anchorId="392A42BC" wp14:editId="3AC018BA">
                  <wp:extent cx="2139950" cy="2139950"/>
                  <wp:effectExtent l="0" t="0" r="0" b="0"/>
                  <wp:docPr id="3" name="图片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AAA46" w14:textId="1CBF95F1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53130D" w14:textId="539A6809" w:rsidR="001B2ABD" w:rsidRPr="00D532CD" w:rsidRDefault="00D532CD" w:rsidP="003969F0">
            <w:pPr>
              <w:pStyle w:val="a6"/>
              <w:rPr>
                <w:sz w:val="64"/>
                <w:szCs w:val="64"/>
              </w:rPr>
            </w:pPr>
            <w:r w:rsidRPr="00D532CD">
              <w:rPr>
                <w:sz w:val="64"/>
                <w:szCs w:val="64"/>
              </w:rPr>
              <w:t>Administrator-user</w:t>
            </w:r>
          </w:p>
          <w:p w14:paraId="140EA87A" w14:textId="599C686F" w:rsidR="001B2ABD" w:rsidRPr="0082217C" w:rsidRDefault="008E4740" w:rsidP="001B2ABD">
            <w:pPr>
              <w:pStyle w:val="af2"/>
              <w:rPr>
                <w:u w:val="dotDash"/>
              </w:rPr>
            </w:pPr>
            <w:hyperlink r:id="rId11" w:history="1">
              <w:r w:rsidR="004E69EC" w:rsidRPr="008E4740">
                <w:rPr>
                  <w:rStyle w:val="ab"/>
                  <w:color w:val="0088FF"/>
                  <w:spacing w:val="0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GitHub profil</w:t>
              </w:r>
              <w:r w:rsidR="004E69EC" w:rsidRPr="008E4740">
                <w:rPr>
                  <w:rStyle w:val="ab"/>
                  <w:color w:val="0088FF"/>
                  <w:spacing w:val="11"/>
                  <w:w w:val="99"/>
                  <w:u w:val="dotDash"/>
                  <w14:textFill>
                    <w14:gradFill>
                      <w14:gsLst>
                        <w14:gs w14:pos="0">
                          <w14:srgbClr w14:val="0088FF"/>
                        </w14:gs>
                        <w14:gs w14:pos="100000">
                          <w14:srgbClr w14:val="00CCFF"/>
                        </w14:gs>
                      </w14:gsLst>
                      <w14:path w14:path="circle">
                        <w14:fillToRect w14:l="100000" w14:t="100000" w14:r="0" w14:b="0"/>
                      </w14:path>
                    </w14:gradFill>
                  </w14:textFill>
                </w:rPr>
                <w:t>e</w:t>
              </w:r>
            </w:hyperlink>
          </w:p>
        </w:tc>
      </w:tr>
      <w:tr w:rsidR="001B2ABD" w:rsidRPr="003969F0" w14:paraId="46BC8C38" w14:textId="77777777" w:rsidTr="001B2ABD">
        <w:tc>
          <w:tcPr>
            <w:tcW w:w="3600" w:type="dxa"/>
          </w:tcPr>
          <w:p w14:paraId="77ABA11D" w14:textId="05B73626" w:rsidR="001B2ABD" w:rsidRPr="003969F0" w:rsidRDefault="00D532CD" w:rsidP="00036450">
            <w:pPr>
              <w:pStyle w:val="31"/>
            </w:pPr>
            <w:r>
              <w:t>Profile</w:t>
            </w:r>
          </w:p>
          <w:p w14:paraId="7B974329" w14:textId="4C487465" w:rsidR="00036450" w:rsidRPr="003969F0" w:rsidRDefault="00D532CD" w:rsidP="00D532CD">
            <w:r>
              <w:rPr>
                <w:rFonts w:hint="eastAsia"/>
              </w:rPr>
              <w:t>N</w:t>
            </w:r>
            <w:r>
              <w:t>ame: Xu Zhenxi</w:t>
            </w:r>
          </w:p>
          <w:p w14:paraId="74F87A72" w14:textId="59E852A4" w:rsidR="00036450" w:rsidRPr="003969F0" w:rsidRDefault="00D532CD" w:rsidP="00036450">
            <w:r>
              <w:t>Interested in:</w:t>
            </w:r>
            <w:r w:rsidR="005072FE">
              <w:t xml:space="preserve"> Python, Java, JavaScript and C++</w:t>
            </w:r>
          </w:p>
          <w:p w14:paraId="5A509576" w14:textId="166D3161" w:rsidR="004D3011" w:rsidRPr="003969F0" w:rsidRDefault="005072FE" w:rsidP="005072FE">
            <w:pPr>
              <w:pStyle w:val="31"/>
            </w:pPr>
            <w:r>
              <w:t>Contact</w:t>
            </w:r>
          </w:p>
          <w:p w14:paraId="6082C5F4" w14:textId="77777777" w:rsidR="004D3011" w:rsidRPr="003969F0" w:rsidRDefault="004D3011" w:rsidP="004D3011"/>
          <w:p w14:paraId="13F105AC" w14:textId="64318EF1" w:rsidR="004D3011" w:rsidRPr="003969F0" w:rsidRDefault="005072FE" w:rsidP="004D3011">
            <w:r>
              <w:t>Website:</w:t>
            </w:r>
          </w:p>
          <w:p w14:paraId="20735DC5" w14:textId="2184B5FB" w:rsidR="004D3011" w:rsidRPr="005D336A" w:rsidRDefault="008E4740" w:rsidP="004D3011">
            <w:pPr>
              <w:rPr>
                <w:color w:val="0000FF"/>
              </w:rPr>
            </w:pPr>
            <w:hyperlink r:id="rId12" w:history="1">
              <w:r w:rsidR="005072FE" w:rsidRPr="005D336A">
                <w:rPr>
                  <w:rStyle w:val="ab"/>
                  <w:color w:val="0000FF"/>
                  <w:u w:val="none"/>
                </w:rPr>
                <w:t>https://Administrator-user.github.io</w:t>
              </w:r>
            </w:hyperlink>
          </w:p>
          <w:p w14:paraId="04E11095" w14:textId="77777777" w:rsidR="004D3011" w:rsidRPr="003969F0" w:rsidRDefault="004D3011" w:rsidP="004D3011"/>
          <w:p w14:paraId="4945D894" w14:textId="0E8501C6" w:rsidR="004D3011" w:rsidRPr="003969F0" w:rsidRDefault="005072FE" w:rsidP="004D3011">
            <w:r>
              <w:t>Email:</w:t>
            </w:r>
          </w:p>
          <w:p w14:paraId="1792854D" w14:textId="0ACA4F98" w:rsidR="00036450" w:rsidRPr="00307A97" w:rsidRDefault="008E4740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3" w:history="1">
              <w:r w:rsidR="005072FE" w:rsidRPr="00307A97">
                <w:rPr>
                  <w:rStyle w:val="ab"/>
                  <w:color w:val="0080FF"/>
                  <w:u w:val="none"/>
                </w:rPr>
                <w:t>xzx7131@outlook.com</w:t>
              </w:r>
            </w:hyperlink>
          </w:p>
          <w:p w14:paraId="3F06E3B4" w14:textId="45B28A6A" w:rsidR="005072FE" w:rsidRPr="00307A97" w:rsidRDefault="008E4740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hyperlink r:id="rId14" w:history="1">
              <w:r w:rsidR="005072FE" w:rsidRPr="00307A97">
                <w:rPr>
                  <w:rStyle w:val="ab"/>
                  <w:color w:val="0080FF"/>
                  <w:u w:val="none"/>
                </w:rPr>
                <w:t>xuzhenxi7131@gmail.com</w:t>
              </w:r>
            </w:hyperlink>
          </w:p>
          <w:p w14:paraId="2D4C1687" w14:textId="24AB3A7B" w:rsidR="005072FE" w:rsidRPr="00307A97" w:rsidRDefault="005072FE" w:rsidP="005072FE">
            <w:pPr>
              <w:pStyle w:val="aff2"/>
              <w:numPr>
                <w:ilvl w:val="0"/>
                <w:numId w:val="14"/>
              </w:numPr>
              <w:rPr>
                <w:rStyle w:val="ab"/>
                <w:color w:val="0080FF"/>
                <w:u w:val="none"/>
              </w:rPr>
            </w:pPr>
            <w:r w:rsidRPr="00307A97">
              <w:rPr>
                <w:rStyle w:val="ab"/>
                <w:color w:val="0080FF"/>
                <w:u w:val="none"/>
              </w:rPr>
              <w:t>xuzhenxi7131@163.com</w:t>
            </w:r>
          </w:p>
          <w:p w14:paraId="6B10A526" w14:textId="77777777" w:rsidR="004142CD" w:rsidRPr="003969F0" w:rsidRDefault="004142CD" w:rsidP="004142CD"/>
          <w:p w14:paraId="789C9C43" w14:textId="1354EA4D" w:rsidR="004D3011" w:rsidRPr="003969F0" w:rsidRDefault="005072FE" w:rsidP="00CB0055">
            <w:pPr>
              <w:pStyle w:val="31"/>
            </w:pPr>
            <w:r>
              <w:t>Hobbies</w:t>
            </w:r>
          </w:p>
          <w:p w14:paraId="2B23A11D" w14:textId="6421B58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t>programming</w:t>
            </w:r>
          </w:p>
          <w:p w14:paraId="4C123437" w14:textId="4DE47875" w:rsidR="004D3011" w:rsidRPr="003969F0" w:rsidRDefault="005072FE" w:rsidP="005072FE">
            <w:pPr>
              <w:pStyle w:val="aff2"/>
              <w:numPr>
                <w:ilvl w:val="0"/>
                <w:numId w:val="15"/>
              </w:numPr>
            </w:pPr>
            <w:r>
              <w:rPr>
                <w:rFonts w:hint="eastAsia"/>
              </w:rPr>
              <w:t>d</w:t>
            </w:r>
            <w:r>
              <w:t>esigning</w:t>
            </w:r>
          </w:p>
        </w:tc>
        <w:tc>
          <w:tcPr>
            <w:tcW w:w="720" w:type="dxa"/>
          </w:tcPr>
          <w:p w14:paraId="7169F7D8" w14:textId="21997BD8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561FD2" w14:textId="48D14511" w:rsidR="001B2ABD" w:rsidRPr="003969F0" w:rsidRDefault="00C4578E" w:rsidP="00036450">
            <w:pPr>
              <w:pStyle w:val="21"/>
            </w:pPr>
            <w:r>
              <w:rPr>
                <w:rFonts w:hint="eastAsia"/>
              </w:rPr>
              <w:t>T</w:t>
            </w:r>
            <w:r>
              <w:t>ime Stamps</w:t>
            </w:r>
          </w:p>
          <w:p w14:paraId="2B57CF6F" w14:textId="34697CDC" w:rsidR="00C4578E" w:rsidRDefault="00C4578E" w:rsidP="00C4578E">
            <w:r>
              <w:t>Dec. 2020 – Joined GitHub</w:t>
            </w:r>
          </w:p>
          <w:p w14:paraId="4DE7E088" w14:textId="70E563D2" w:rsidR="00C4578E" w:rsidRDefault="00C4578E" w:rsidP="00C4578E">
            <w:r>
              <w:rPr>
                <w:rFonts w:hint="eastAsia"/>
              </w:rPr>
              <w:t>J</w:t>
            </w:r>
            <w:r>
              <w:t>an. 2021 – Created first repository</w:t>
            </w:r>
          </w:p>
          <w:p w14:paraId="2B336FCB" w14:textId="50EC2F43" w:rsidR="00C4578E" w:rsidRDefault="00C4578E" w:rsidP="00C4578E">
            <w:r>
              <w:rPr>
                <w:rFonts w:hint="eastAsia"/>
              </w:rPr>
              <w:t>M</w:t>
            </w:r>
            <w:r>
              <w:t>ar. 2021 – Created two repositories</w:t>
            </w:r>
          </w:p>
          <w:p w14:paraId="6DD1EF3E" w14:textId="303762DD" w:rsidR="004D3011" w:rsidRPr="003969F0" w:rsidRDefault="00C4578E" w:rsidP="00DA37A7">
            <w:r>
              <w:rPr>
                <w:rFonts w:hint="eastAsia"/>
              </w:rPr>
              <w:t>J</w:t>
            </w:r>
            <w:r>
              <w:t>un. 2021 – Created own web page</w:t>
            </w:r>
          </w:p>
          <w:p w14:paraId="3FDFE9B8" w14:textId="63350429" w:rsidR="00036450" w:rsidRDefault="008D0BAF" w:rsidP="00036450">
            <w:pPr>
              <w:pStyle w:val="21"/>
            </w:pPr>
            <w:r>
              <w:rPr>
                <w:rFonts w:hint="eastAsia"/>
              </w:rPr>
              <w:t>S</w:t>
            </w:r>
            <w:r>
              <w:t>kills</w:t>
            </w:r>
          </w:p>
          <w:p w14:paraId="2DCC5066" w14:textId="77777777" w:rsidR="00D532CD" w:rsidRPr="00D532CD" w:rsidRDefault="00D532CD" w:rsidP="00D532CD"/>
          <w:p w14:paraId="0C1618A8" w14:textId="77777777"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  <w:lang w:val="zh-CN" w:bidi="zh-CN"/>
              </w:rPr>
              <w:drawing>
                <wp:inline distT="0" distB="0" distL="0" distR="0" wp14:anchorId="03DF2652" wp14:editId="5BB91587">
                  <wp:extent cx="426720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4A5C1A1C" w14:textId="77777777" w:rsidR="0043117B" w:rsidRPr="003969F0" w:rsidRDefault="008E4740" w:rsidP="000C45FF">
      <w:pPr>
        <w:tabs>
          <w:tab w:val="left" w:pos="990"/>
        </w:tabs>
      </w:pPr>
    </w:p>
    <w:sectPr w:rsidR="0043117B" w:rsidRPr="003969F0" w:rsidSect="002D3CA3">
      <w:headerReference w:type="default" r:id="rId16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7CEA" w14:textId="77777777" w:rsidR="008E4740" w:rsidRDefault="008E4740" w:rsidP="000C45FF">
      <w:r>
        <w:separator/>
      </w:r>
    </w:p>
  </w:endnote>
  <w:endnote w:type="continuationSeparator" w:id="0">
    <w:p w14:paraId="42331916" w14:textId="77777777" w:rsidR="008E4740" w:rsidRDefault="008E47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51FC" w14:textId="77777777" w:rsidR="008E4740" w:rsidRDefault="008E4740" w:rsidP="000C45FF">
      <w:r>
        <w:separator/>
      </w:r>
    </w:p>
  </w:footnote>
  <w:footnote w:type="continuationSeparator" w:id="0">
    <w:p w14:paraId="43EC793B" w14:textId="77777777" w:rsidR="008E4740" w:rsidRDefault="008E47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55D8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2E1989C1" wp14:editId="24C679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741CA"/>
    <w:multiLevelType w:val="hybridMultilevel"/>
    <w:tmpl w:val="91EA3CAA"/>
    <w:lvl w:ilvl="0" w:tplc="FB14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D36CD3"/>
    <w:multiLevelType w:val="hybridMultilevel"/>
    <w:tmpl w:val="87D47366"/>
    <w:lvl w:ilvl="0" w:tplc="1C14AE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6E1DA9"/>
    <w:multiLevelType w:val="hybridMultilevel"/>
    <w:tmpl w:val="68DE6418"/>
    <w:lvl w:ilvl="0" w:tplc="863A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D"/>
    <w:rsid w:val="000113E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90AE1"/>
    <w:rsid w:val="001A74A5"/>
    <w:rsid w:val="001B2ABD"/>
    <w:rsid w:val="001B360B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03F7"/>
    <w:rsid w:val="0030481B"/>
    <w:rsid w:val="00307A97"/>
    <w:rsid w:val="003156FC"/>
    <w:rsid w:val="003254B5"/>
    <w:rsid w:val="003324D9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4E69EC"/>
    <w:rsid w:val="004F20DF"/>
    <w:rsid w:val="004F6AC4"/>
    <w:rsid w:val="005072FE"/>
    <w:rsid w:val="005262AC"/>
    <w:rsid w:val="005C0EC7"/>
    <w:rsid w:val="005D02F2"/>
    <w:rsid w:val="005D336A"/>
    <w:rsid w:val="005E39D5"/>
    <w:rsid w:val="00600670"/>
    <w:rsid w:val="00611C9B"/>
    <w:rsid w:val="0062123A"/>
    <w:rsid w:val="00646E75"/>
    <w:rsid w:val="006771D0"/>
    <w:rsid w:val="006868CC"/>
    <w:rsid w:val="00715FCB"/>
    <w:rsid w:val="00743101"/>
    <w:rsid w:val="007659CD"/>
    <w:rsid w:val="007775E1"/>
    <w:rsid w:val="007867A0"/>
    <w:rsid w:val="007927F5"/>
    <w:rsid w:val="00802CA0"/>
    <w:rsid w:val="0082217C"/>
    <w:rsid w:val="00837F1E"/>
    <w:rsid w:val="008D0BAF"/>
    <w:rsid w:val="008E4740"/>
    <w:rsid w:val="009260CD"/>
    <w:rsid w:val="00952C25"/>
    <w:rsid w:val="00992B66"/>
    <w:rsid w:val="00A2118D"/>
    <w:rsid w:val="00AD76E2"/>
    <w:rsid w:val="00B20152"/>
    <w:rsid w:val="00B359E4"/>
    <w:rsid w:val="00B57D98"/>
    <w:rsid w:val="00B70850"/>
    <w:rsid w:val="00B95805"/>
    <w:rsid w:val="00BA68AF"/>
    <w:rsid w:val="00C066B6"/>
    <w:rsid w:val="00C37BA1"/>
    <w:rsid w:val="00C4578E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32CD"/>
    <w:rsid w:val="00D5459D"/>
    <w:rsid w:val="00DA1F4D"/>
    <w:rsid w:val="00DA37A7"/>
    <w:rsid w:val="00DD172A"/>
    <w:rsid w:val="00E25A26"/>
    <w:rsid w:val="00E4381A"/>
    <w:rsid w:val="00E55D74"/>
    <w:rsid w:val="00EB6F4A"/>
    <w:rsid w:val="00EF6C30"/>
    <w:rsid w:val="00F35007"/>
    <w:rsid w:val="00F60274"/>
    <w:rsid w:val="00F77FB9"/>
    <w:rsid w:val="00F84E6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84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xzx7131@outlook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dministrator-user.github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ministrator-user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xuzhenxi713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Local\Microsoft\Office\16.0\DTS\zh-CN%7b989DCB67-2756-4492-8E57-2C63C150549E%7d\%7bF4443ED6-5605-465A-BA85-A853097F1D38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362556242969628"/>
          <c:y val="0"/>
          <c:w val="0.6463744375703037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Picture design</c:v>
                </c:pt>
                <c:pt idx="1">
                  <c:v>Web design</c:v>
                </c:pt>
                <c:pt idx="2">
                  <c:v>Java development</c:v>
                </c:pt>
                <c:pt idx="3">
                  <c:v>JavaScript development</c:v>
                </c:pt>
                <c:pt idx="4">
                  <c:v>Python development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0.75</c:v>
                </c:pt>
                <c:pt idx="2">
                  <c:v>0.45</c:v>
                </c:pt>
                <c:pt idx="3">
                  <c:v>0.5</c:v>
                </c:pt>
                <c:pt idx="4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{F4443ED6-5605-465A-BA85-A853097F1D38}tf00546271_win32.dotx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2021-06-19T12:39:00Z</dcterms:created>
  <dcterms:modified xsi:type="dcterms:W3CDTF">2021-06-20T07:53:00Z</dcterms:modified>
</cp:coreProperties>
</file>